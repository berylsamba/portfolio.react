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361147" w:rsidRDefault="00361147" w:rsidP="001B2ABD">
            <w:pPr>
              <w:pStyle w:val="Title"/>
            </w:pPr>
          </w:p>
          <w:p w:rsidR="00361147" w:rsidRDefault="00361147" w:rsidP="001B2ABD">
            <w:pPr>
              <w:pStyle w:val="Title"/>
            </w:pPr>
          </w:p>
          <w:p w:rsidR="00361147" w:rsidRDefault="00361147" w:rsidP="001B2ABD">
            <w:pPr>
              <w:pStyle w:val="Title"/>
            </w:pPr>
          </w:p>
          <w:p w:rsidR="001B2ABD" w:rsidRPr="00C8722B" w:rsidRDefault="00F51F86" w:rsidP="001B2ABD">
            <w:pPr>
              <w:pStyle w:val="Title"/>
              <w:rPr>
                <w:sz w:val="44"/>
                <w:szCs w:val="44"/>
              </w:rPr>
            </w:pPr>
            <w:r w:rsidRPr="00C8722B">
              <w:rPr>
                <w:sz w:val="44"/>
                <w:szCs w:val="44"/>
              </w:rPr>
              <w:t>HABIB BERYL MIMIE</w:t>
            </w:r>
          </w:p>
          <w:p w:rsidR="001B2ABD" w:rsidRDefault="001B2ABD" w:rsidP="00F51F86">
            <w:pPr>
              <w:pStyle w:val="Subtitle"/>
            </w:pPr>
          </w:p>
          <w:p w:rsidR="00AD7746" w:rsidRDefault="00AD7746" w:rsidP="00AD7746"/>
          <w:p w:rsidR="00AD7746" w:rsidRDefault="00AD7746" w:rsidP="00AD7746"/>
          <w:p w:rsidR="00AD7746" w:rsidRPr="00AD7746" w:rsidRDefault="00BE1115" w:rsidP="00AD7746">
            <w:pPr>
              <w:rPr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B1/45 PURDI STREET, MAITAMA EXTENSTION, MPAPE, ABUJA.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448BEE1F6BDA46C289C8C74D2F241CDB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F51F86" w:rsidP="009260CD">
            <w:r w:rsidRPr="00F51F86">
              <w:t>As a graduate in Mass Communication, I always strive to work consistently with enduring legacy, I possess a good interpersonal skill, and I am self-motivated, having ability to work effectively toward achieving desired goals in a team. I have the ability to work with minimum supervision as well as seek self-development and job satisfaction. I am good at assistin</w:t>
            </w:r>
            <w:r w:rsidR="001E19CD">
              <w:t>g and carrying out orders and willing to go through training.</w:t>
            </w:r>
          </w:p>
          <w:p w:rsidR="00F51F86" w:rsidRDefault="00F51F86" w:rsidP="009260CD"/>
          <w:p w:rsidR="00F51F86" w:rsidRPr="00AC2C68" w:rsidRDefault="00F51F86" w:rsidP="00F51F86">
            <w:pPr>
              <w:rPr>
                <w:b/>
              </w:rPr>
            </w:pPr>
            <w:r w:rsidRPr="00AC2C68">
              <w:rPr>
                <w:b/>
              </w:rPr>
              <w:t>CARRER OBJECTIVES</w:t>
            </w:r>
          </w:p>
          <w:p w:rsidR="00036450" w:rsidRDefault="00F51F86" w:rsidP="00F51F86">
            <w:r>
              <w:t>To work in a corporate organization providing innovation and dynamic approach to fulfilling organizational goals and objectives as well as personal career objectives.</w:t>
            </w:r>
          </w:p>
          <w:p w:rsidR="00700264" w:rsidRDefault="00700264" w:rsidP="00F51F86"/>
          <w:p w:rsidR="00700264" w:rsidRDefault="00700264" w:rsidP="00F51F86">
            <w:r w:rsidRPr="00700264">
              <w:rPr>
                <w:b/>
              </w:rPr>
              <w:t>Hobbies</w:t>
            </w:r>
            <w:r w:rsidRPr="00700264">
              <w:t xml:space="preserve">: organizing, watching movies, listening to music and cooking    </w:t>
            </w:r>
          </w:p>
          <w:sdt>
            <w:sdtPr>
              <w:id w:val="-1954003311"/>
              <w:placeholder>
                <w:docPart w:val="F5860EFF96AF49C889974A88CA7A4431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1335D609BB9428FB0E06FFE6F57E1C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F51F86" w:rsidP="004D3011">
            <w:r w:rsidRPr="00F51F86">
              <w:t>+2348</w:t>
            </w:r>
            <w:r w:rsidR="00E93FC9">
              <w:t>0</w:t>
            </w:r>
            <w:r w:rsidR="000C35BB">
              <w:t>2996372.</w:t>
            </w:r>
          </w:p>
          <w:p w:rsidR="00E82F1D" w:rsidRDefault="00E82F1D" w:rsidP="004D3011"/>
          <w:p w:rsidR="00E82F1D" w:rsidRDefault="00E82F1D" w:rsidP="004D3011">
            <w:r>
              <w:t>DATE OF BIRTH</w:t>
            </w:r>
          </w:p>
          <w:p w:rsidR="00E82F1D" w:rsidRDefault="00E82F1D" w:rsidP="004D3011">
            <w:r>
              <w:t>20/05/1998</w:t>
            </w:r>
          </w:p>
          <w:p w:rsidR="00E82F1D" w:rsidRDefault="00E82F1D" w:rsidP="004D3011"/>
          <w:p w:rsidR="00E82F1D" w:rsidRDefault="00E82F1D" w:rsidP="004D3011">
            <w:r>
              <w:t>NATIONALITY</w:t>
            </w:r>
          </w:p>
          <w:p w:rsidR="00E82F1D" w:rsidRDefault="00E82F1D" w:rsidP="004D3011">
            <w:r>
              <w:t>Nigerian / Sierra Leonean</w:t>
            </w:r>
          </w:p>
          <w:p w:rsidR="004D3011" w:rsidRDefault="004D3011" w:rsidP="004D3011"/>
          <w:sdt>
            <w:sdtPr>
              <w:id w:val="-240260293"/>
              <w:placeholder>
                <w:docPart w:val="B204FC4741DA472EA286948F5164B11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984A32" w:rsidP="004D3011">
            <w:pPr>
              <w:rPr>
                <w:rStyle w:val="Hyperlink"/>
              </w:rPr>
            </w:pPr>
            <w:hyperlink r:id="rId10" w:history="1">
              <w:r w:rsidR="00F51F86" w:rsidRPr="0016791B">
                <w:rPr>
                  <w:rStyle w:val="Hyperlink"/>
                </w:rPr>
                <w:t>berylsamba9@gmail.com</w:t>
              </w:r>
            </w:hyperlink>
            <w:r w:rsidR="00F51F86">
              <w:t xml:space="preserve"> </w:t>
            </w:r>
            <w:hyperlink r:id="rId11" w:history="1">
              <w:r w:rsidR="00F51F86" w:rsidRPr="0016791B">
                <w:rPr>
                  <w:rStyle w:val="Hyperlink"/>
                </w:rPr>
                <w:t>berylsamba@yahoo.com</w:t>
              </w:r>
            </w:hyperlink>
            <w:r w:rsidR="00F51F86">
              <w:t xml:space="preserve"> </w:t>
            </w:r>
          </w:p>
          <w:p w:rsidR="004D3011" w:rsidRPr="004D3011" w:rsidRDefault="004D3011" w:rsidP="00F51F86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223BFFFE2694881996625791B3BE909"/>
              </w:placeholder>
              <w:temporary/>
              <w:showingPlcHdr/>
              <w15:appearance w15:val="hidden"/>
            </w:sdtPr>
            <w:sdtEndPr/>
            <w:sdtContent>
              <w:p w:rsidR="00036450" w:rsidRDefault="00E25A26" w:rsidP="00552F5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F51F86" w:rsidRDefault="00F51F86" w:rsidP="00036450">
            <w:pPr>
              <w:rPr>
                <w:b/>
              </w:rPr>
            </w:pPr>
            <w:r w:rsidRPr="007302AE">
              <w:rPr>
                <w:b/>
              </w:rPr>
              <w:t xml:space="preserve">Benue State University Makurdi, Benue State </w:t>
            </w:r>
          </w:p>
          <w:p w:rsidR="007B2CB0" w:rsidRDefault="007B2CB0" w:rsidP="00036450">
            <w:r>
              <w:t>B.Sc Mass Communication</w:t>
            </w:r>
          </w:p>
          <w:p w:rsidR="00E82F1D" w:rsidRPr="007B2CB0" w:rsidRDefault="00E82F1D" w:rsidP="00036450">
            <w:r>
              <w:t>Awarded second class lower (2:1)</w:t>
            </w:r>
          </w:p>
          <w:p w:rsidR="00F51F86" w:rsidRDefault="00F51F86" w:rsidP="00036450">
            <w:r>
              <w:t xml:space="preserve">2016 </w:t>
            </w:r>
            <w:r w:rsidR="005F3390">
              <w:t>–</w:t>
            </w:r>
            <w:r>
              <w:t xml:space="preserve"> 2021</w:t>
            </w:r>
          </w:p>
          <w:p w:rsidR="00552F5F" w:rsidRDefault="00552F5F" w:rsidP="00552F5F"/>
          <w:p w:rsidR="00552F5F" w:rsidRDefault="00552F5F" w:rsidP="00552F5F">
            <w:pPr>
              <w:pStyle w:val="Heading4"/>
            </w:pPr>
            <w:r w:rsidRPr="00F51F86">
              <w:t>Our Lady of Apostles Girl’s college Akwanga, Nasarawa State</w:t>
            </w:r>
          </w:p>
          <w:p w:rsidR="00ED6639" w:rsidRPr="00ED6639" w:rsidRDefault="00ED6639" w:rsidP="00ED6639">
            <w:r>
              <w:t xml:space="preserve">West African Secondary School Certificate                                                  </w:t>
            </w:r>
          </w:p>
          <w:p w:rsidR="00552F5F" w:rsidRPr="00B359E4" w:rsidRDefault="00552F5F" w:rsidP="00552F5F">
            <w:pPr>
              <w:pStyle w:val="Date"/>
            </w:pPr>
            <w:r>
              <w:t>2009</w:t>
            </w:r>
            <w:r w:rsidRPr="00B359E4">
              <w:t xml:space="preserve"> - </w:t>
            </w:r>
            <w:r>
              <w:t>2015</w:t>
            </w:r>
          </w:p>
          <w:p w:rsidR="00552F5F" w:rsidRDefault="00552F5F" w:rsidP="00036450"/>
          <w:p w:rsidR="00552F5F" w:rsidRPr="00036450" w:rsidRDefault="00552F5F" w:rsidP="00552F5F">
            <w:pPr>
              <w:pStyle w:val="Heading4"/>
            </w:pPr>
            <w:r w:rsidRPr="00F51F86">
              <w:t>Mater Misericordiea Nursery and Primary Sc</w:t>
            </w:r>
            <w:r>
              <w:t xml:space="preserve">hool Nyanya, Abuja </w:t>
            </w:r>
          </w:p>
          <w:p w:rsidR="00552F5F" w:rsidRDefault="00552F5F" w:rsidP="007973F6">
            <w:pPr>
              <w:pStyle w:val="Date"/>
            </w:pPr>
            <w:r>
              <w:t>2003</w:t>
            </w:r>
            <w:r w:rsidRPr="00B359E4">
              <w:t xml:space="preserve"> - </w:t>
            </w:r>
            <w:r>
              <w:t>2009</w:t>
            </w:r>
          </w:p>
          <w:p w:rsidR="005F3390" w:rsidRDefault="005F3390" w:rsidP="00036450"/>
          <w:p w:rsidR="00C96A35" w:rsidRPr="00EC5F36" w:rsidRDefault="005F3390" w:rsidP="00EC5F36">
            <w:pPr>
              <w:rPr>
                <w:b/>
              </w:rPr>
            </w:pPr>
            <w:r w:rsidRPr="005F3390">
              <w:t xml:space="preserve">  </w:t>
            </w:r>
            <w:r w:rsidRPr="00EC5F36">
              <w:rPr>
                <w:b/>
              </w:rPr>
              <w:t>PROFESSIONAL MEMBERSHIP/ CERTIFICATIONS</w:t>
            </w:r>
          </w:p>
          <w:p w:rsidR="00EC5F36" w:rsidRPr="00EC5F36" w:rsidRDefault="00EC5F36" w:rsidP="00EC5F36">
            <w:pPr>
              <w:rPr>
                <w:b/>
              </w:rPr>
            </w:pPr>
            <w:r w:rsidRPr="00EC5F36">
              <w:rPr>
                <w:b/>
              </w:rPr>
              <w:t></w:t>
            </w:r>
            <w:r w:rsidRPr="00EC5F36">
              <w:rPr>
                <w:b/>
              </w:rPr>
              <w:tab/>
              <w:t xml:space="preserve">Sabilink </w:t>
            </w:r>
            <w:r w:rsidR="00F01E10">
              <w:rPr>
                <w:b/>
              </w:rPr>
              <w:t>School of Techology</w:t>
            </w:r>
            <w:bookmarkStart w:id="0" w:name="_GoBack"/>
            <w:bookmarkEnd w:id="0"/>
            <w:r w:rsidR="00F01E10">
              <w:rPr>
                <w:b/>
              </w:rPr>
              <w:t xml:space="preserve"> </w:t>
            </w:r>
            <w:r w:rsidRPr="00EC5F36">
              <w:rPr>
                <w:b/>
              </w:rPr>
              <w:t xml:space="preserve"> 2024 (Awaiting Certificate)</w:t>
            </w:r>
          </w:p>
          <w:p w:rsidR="0043446F" w:rsidRDefault="00EC5F36" w:rsidP="00EC5F36">
            <w:pPr>
              <w:pStyle w:val="ListParagraph"/>
              <w:numPr>
                <w:ilvl w:val="0"/>
                <w:numId w:val="16"/>
              </w:numPr>
            </w:pPr>
            <w:r w:rsidRPr="00EC5F36">
              <w:t>Problem Solving and Web Development</w:t>
            </w:r>
          </w:p>
          <w:p w:rsidR="00EC5F36" w:rsidRPr="00EC5F36" w:rsidRDefault="00EC5F36" w:rsidP="00EC5F36">
            <w:pPr>
              <w:pStyle w:val="ListParagraph"/>
              <w:ind w:left="1800"/>
            </w:pPr>
          </w:p>
          <w:p w:rsidR="00C96A35" w:rsidRPr="00C96A35" w:rsidRDefault="00C96A35" w:rsidP="00C96A35">
            <w:pPr>
              <w:pStyle w:val="ListParagraph"/>
              <w:numPr>
                <w:ilvl w:val="0"/>
                <w:numId w:val="10"/>
              </w:numPr>
              <w:spacing w:after="160"/>
              <w:rPr>
                <w:b/>
              </w:rPr>
            </w:pPr>
            <w:r w:rsidRPr="00C96A35">
              <w:rPr>
                <w:b/>
              </w:rPr>
              <w:t>Nigerian Red Cross Society 2024</w:t>
            </w:r>
          </w:p>
          <w:p w:rsidR="00C96A35" w:rsidRPr="00C96A35" w:rsidRDefault="00C96A35" w:rsidP="00C96A35">
            <w:pPr>
              <w:pStyle w:val="ListParagraph"/>
              <w:numPr>
                <w:ilvl w:val="0"/>
                <w:numId w:val="10"/>
              </w:numPr>
              <w:spacing w:after="160"/>
            </w:pPr>
            <w:r w:rsidRPr="00C96A35">
              <w:t>Basic Life Support (CPR, AED and Bleeding)</w:t>
            </w:r>
          </w:p>
          <w:p w:rsidR="00C96A35" w:rsidRPr="00C96A35" w:rsidRDefault="00C96A35" w:rsidP="00C96A35">
            <w:pPr>
              <w:pStyle w:val="ListParagraph"/>
              <w:spacing w:after="160"/>
              <w:ind w:left="360"/>
              <w:rPr>
                <w:b/>
              </w:rPr>
            </w:pPr>
          </w:p>
          <w:p w:rsidR="00C96A35" w:rsidRPr="00C96A35" w:rsidRDefault="00C96A35" w:rsidP="00C96A35">
            <w:pPr>
              <w:pStyle w:val="ListParagraph"/>
              <w:numPr>
                <w:ilvl w:val="0"/>
                <w:numId w:val="10"/>
              </w:numPr>
              <w:spacing w:after="160"/>
              <w:rPr>
                <w:b/>
              </w:rPr>
            </w:pPr>
            <w:r w:rsidRPr="00C96A35">
              <w:rPr>
                <w:b/>
              </w:rPr>
              <w:t>Dewdrop Institute Assured Certificate in Basic Professional Care Services 2024</w:t>
            </w:r>
          </w:p>
          <w:p w:rsidR="00C96A35" w:rsidRPr="00C96A35" w:rsidRDefault="00C96A35" w:rsidP="00C96A35">
            <w:pPr>
              <w:pStyle w:val="ListParagraph"/>
              <w:numPr>
                <w:ilvl w:val="0"/>
                <w:numId w:val="10"/>
              </w:numPr>
              <w:spacing w:after="160"/>
            </w:pPr>
            <w:r w:rsidRPr="00C96A35">
              <w:t>City and Guilds London Institute</w:t>
            </w:r>
          </w:p>
          <w:p w:rsidR="00131BC6" w:rsidRPr="007617C6" w:rsidRDefault="00C96A35" w:rsidP="005F3390">
            <w:pPr>
              <w:pStyle w:val="ListParagraph"/>
              <w:numPr>
                <w:ilvl w:val="0"/>
                <w:numId w:val="10"/>
              </w:numPr>
              <w:spacing w:after="160"/>
            </w:pPr>
            <w:r w:rsidRPr="00C96A35">
              <w:t>Skills Development Council Canada</w:t>
            </w:r>
          </w:p>
          <w:p w:rsidR="005F3390" w:rsidRDefault="005F3390" w:rsidP="005F3390">
            <w:r>
              <w:t>•</w:t>
            </w:r>
            <w:r>
              <w:tab/>
            </w:r>
            <w:r w:rsidRPr="005F3390">
              <w:rPr>
                <w:b/>
              </w:rPr>
              <w:t>CLEMADS GLOBAL CONSULTING LTD</w:t>
            </w:r>
          </w:p>
          <w:p w:rsidR="005F3390" w:rsidRDefault="005F3390" w:rsidP="005F3390">
            <w:r>
              <w:t></w:t>
            </w:r>
            <w:r>
              <w:tab/>
              <w:t>Human Resource Management (June, 2022)</w:t>
            </w:r>
          </w:p>
          <w:p w:rsidR="005F3390" w:rsidRDefault="005F3390" w:rsidP="005F3390">
            <w:r>
              <w:t></w:t>
            </w:r>
            <w:r>
              <w:tab/>
              <w:t>Public Relations (May, 2022)</w:t>
            </w:r>
          </w:p>
          <w:p w:rsidR="005F3390" w:rsidRDefault="005F3390" w:rsidP="005F3390">
            <w:r>
              <w:t></w:t>
            </w:r>
            <w:r>
              <w:tab/>
              <w:t>Entrepreneurship and Business Management (May, 2022)</w:t>
            </w:r>
          </w:p>
          <w:p w:rsidR="005F3390" w:rsidRDefault="005F3390" w:rsidP="005F3390"/>
          <w:p w:rsidR="005F3390" w:rsidRDefault="005F3390" w:rsidP="005F3390">
            <w:r w:rsidRPr="005F3390">
              <w:rPr>
                <w:b/>
              </w:rPr>
              <w:t>FEDERAL MINISTRY OF INFORMATION (FIC</w:t>
            </w:r>
            <w:r>
              <w:t>)</w:t>
            </w:r>
          </w:p>
          <w:p w:rsidR="005F3390" w:rsidRDefault="005F3390" w:rsidP="005F3390">
            <w:r>
              <w:t></w:t>
            </w:r>
            <w:r>
              <w:tab/>
              <w:t xml:space="preserve">Computer Appreciation </w:t>
            </w:r>
            <w:r w:rsidR="007D1F11">
              <w:t xml:space="preserve">in Data Processing </w:t>
            </w:r>
            <w:r>
              <w:t>(2015).</w:t>
            </w:r>
          </w:p>
          <w:sdt>
            <w:sdtPr>
              <w:id w:val="1001553383"/>
              <w:placeholder>
                <w:docPart w:val="7F45AE4DD80C43C1950F299E1FE9C6D9"/>
              </w:placeholder>
              <w:temporary/>
              <w:showingPlcHdr/>
              <w15:appearance w15:val="hidden"/>
            </w:sdtPr>
            <w:sdtEndPr/>
            <w:sdtContent>
              <w:p w:rsidR="00605597" w:rsidRDefault="00036450" w:rsidP="00605597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C96A35" w:rsidRDefault="00BB6C30" w:rsidP="00C96A35">
            <w:pPr>
              <w:rPr>
                <w:b/>
              </w:rPr>
            </w:pPr>
            <w:r>
              <w:rPr>
                <w:b/>
              </w:rPr>
              <w:t>Defenc</w:t>
            </w:r>
            <w:r w:rsidR="00C96A35">
              <w:rPr>
                <w:b/>
              </w:rPr>
              <w:t xml:space="preserve">e Headquarters Medical Centre, Mogadishu </w:t>
            </w:r>
            <w:r w:rsidR="00CF3408">
              <w:rPr>
                <w:b/>
              </w:rPr>
              <w:t>Cantonment</w:t>
            </w:r>
            <w:r w:rsidR="00C96A35">
              <w:rPr>
                <w:b/>
              </w:rPr>
              <w:t>, Asokoro</w:t>
            </w:r>
            <w:r w:rsidR="00D67BDB">
              <w:rPr>
                <w:b/>
              </w:rPr>
              <w:t>, Abuja.</w:t>
            </w:r>
          </w:p>
          <w:p w:rsidR="002B28C1" w:rsidRDefault="00D67BDB" w:rsidP="00C96A35">
            <w:pPr>
              <w:rPr>
                <w:b/>
              </w:rPr>
            </w:pPr>
            <w:r>
              <w:rPr>
                <w:b/>
              </w:rPr>
              <w:t>Caregiver/Nursing Assistant</w:t>
            </w:r>
          </w:p>
          <w:p w:rsidR="00D67BDB" w:rsidRPr="00D67BDB" w:rsidRDefault="00D67BDB" w:rsidP="00C96A35">
            <w:r w:rsidRPr="00D67BDB">
              <w:t>2024</w:t>
            </w:r>
          </w:p>
          <w:p w:rsidR="00C96A35" w:rsidRDefault="00C96A35" w:rsidP="00C96A35">
            <w:r w:rsidRPr="00215ECD">
              <w:t>Practical caregiving in departments like GOPD, F</w:t>
            </w:r>
            <w:r>
              <w:t xml:space="preserve">amily </w:t>
            </w:r>
            <w:r w:rsidRPr="00215ECD">
              <w:t>W</w:t>
            </w:r>
            <w:r>
              <w:t>ard</w:t>
            </w:r>
            <w:r w:rsidRPr="00215ECD">
              <w:t>, M</w:t>
            </w:r>
            <w:r>
              <w:t xml:space="preserve">ale </w:t>
            </w:r>
            <w:r w:rsidRPr="00215ECD">
              <w:t>W</w:t>
            </w:r>
            <w:r>
              <w:t>ard</w:t>
            </w:r>
            <w:r w:rsidRPr="00215ECD">
              <w:t>, F</w:t>
            </w:r>
            <w:r>
              <w:t xml:space="preserve">emale </w:t>
            </w:r>
            <w:r w:rsidRPr="00215ECD">
              <w:t>W</w:t>
            </w:r>
            <w:r>
              <w:t>ard</w:t>
            </w:r>
            <w:r w:rsidRPr="00215ECD">
              <w:t>, F</w:t>
            </w:r>
            <w:r>
              <w:t xml:space="preserve">amily </w:t>
            </w:r>
            <w:r w:rsidRPr="00215ECD">
              <w:t>P</w:t>
            </w:r>
            <w:r>
              <w:t>lanning</w:t>
            </w:r>
            <w:r w:rsidRPr="00215ECD">
              <w:t>, P</w:t>
            </w:r>
            <w:r>
              <w:t xml:space="preserve">ublic </w:t>
            </w:r>
            <w:r w:rsidRPr="00215ECD">
              <w:t>H</w:t>
            </w:r>
            <w:r>
              <w:t>ealth</w:t>
            </w:r>
            <w:r w:rsidRPr="00215ECD">
              <w:t>, M</w:t>
            </w:r>
            <w:r>
              <w:t xml:space="preserve">aternity </w:t>
            </w:r>
            <w:r w:rsidRPr="00215ECD">
              <w:t>W</w:t>
            </w:r>
            <w:r>
              <w:t>ard,</w:t>
            </w:r>
            <w:r w:rsidRPr="00215ECD">
              <w:t xml:space="preserve"> A</w:t>
            </w:r>
            <w:r>
              <w:t xml:space="preserve">ccident </w:t>
            </w:r>
            <w:r w:rsidRPr="00215ECD">
              <w:t>&amp;</w:t>
            </w:r>
            <w:r w:rsidR="00D8720B">
              <w:t xml:space="preserve"> </w:t>
            </w:r>
            <w:r w:rsidRPr="00215ECD">
              <w:t>E</w:t>
            </w:r>
            <w:r w:rsidR="00D8720B">
              <w:t>mergency.</w:t>
            </w:r>
          </w:p>
          <w:p w:rsidR="00D8720B" w:rsidRDefault="00D8720B" w:rsidP="009979C3">
            <w:pPr>
              <w:pStyle w:val="ListParagraph"/>
              <w:numPr>
                <w:ilvl w:val="0"/>
                <w:numId w:val="13"/>
              </w:numPr>
            </w:pPr>
            <w:r>
              <w:t>Mobility assistance</w:t>
            </w:r>
          </w:p>
          <w:p w:rsidR="00D8720B" w:rsidRDefault="00D8720B" w:rsidP="009979C3">
            <w:pPr>
              <w:pStyle w:val="ListParagraph"/>
              <w:numPr>
                <w:ilvl w:val="0"/>
                <w:numId w:val="13"/>
              </w:numPr>
            </w:pPr>
            <w:r>
              <w:t>Checking of vital signs and sugar level</w:t>
            </w:r>
          </w:p>
          <w:p w:rsidR="00D8720B" w:rsidRDefault="00D8720B" w:rsidP="009979C3">
            <w:pPr>
              <w:pStyle w:val="ListParagraph"/>
              <w:numPr>
                <w:ilvl w:val="0"/>
                <w:numId w:val="13"/>
              </w:numPr>
            </w:pPr>
            <w:r>
              <w:t>Emptying of catheter</w:t>
            </w:r>
          </w:p>
          <w:p w:rsidR="00555479" w:rsidRDefault="00555479" w:rsidP="00555479">
            <w:pPr>
              <w:pStyle w:val="ListParagraph"/>
              <w:numPr>
                <w:ilvl w:val="0"/>
                <w:numId w:val="13"/>
              </w:numPr>
            </w:pPr>
            <w:r w:rsidRPr="00555479">
              <w:t>Inserting rectal suppository</w:t>
            </w:r>
          </w:p>
          <w:p w:rsidR="00D67BDB" w:rsidRDefault="00D67BDB" w:rsidP="009979C3">
            <w:pPr>
              <w:pStyle w:val="ListParagraph"/>
              <w:numPr>
                <w:ilvl w:val="0"/>
                <w:numId w:val="13"/>
              </w:numPr>
            </w:pPr>
            <w:r>
              <w:t>Emptying and washing of bedpan</w:t>
            </w:r>
          </w:p>
          <w:p w:rsidR="00D8720B" w:rsidRDefault="00D8720B" w:rsidP="009979C3">
            <w:pPr>
              <w:pStyle w:val="ListParagraph"/>
              <w:numPr>
                <w:ilvl w:val="0"/>
                <w:numId w:val="13"/>
              </w:numPr>
            </w:pPr>
            <w:r>
              <w:t>Feeding and Dressing the client</w:t>
            </w:r>
          </w:p>
          <w:p w:rsidR="00D67BDB" w:rsidRDefault="00D67BDB" w:rsidP="009979C3">
            <w:pPr>
              <w:pStyle w:val="ListParagraph"/>
              <w:numPr>
                <w:ilvl w:val="0"/>
                <w:numId w:val="13"/>
              </w:numPr>
            </w:pPr>
            <w:r>
              <w:t>Assist in wound dressing</w:t>
            </w:r>
          </w:p>
          <w:p w:rsidR="00D8720B" w:rsidRDefault="00D8720B" w:rsidP="009979C3">
            <w:pPr>
              <w:pStyle w:val="ListParagraph"/>
              <w:numPr>
                <w:ilvl w:val="0"/>
                <w:numId w:val="13"/>
              </w:numPr>
            </w:pPr>
            <w:r>
              <w:t xml:space="preserve">Assist in giving Medication </w:t>
            </w:r>
          </w:p>
          <w:p w:rsidR="00D8720B" w:rsidRDefault="00D8720B" w:rsidP="009979C3">
            <w:pPr>
              <w:pStyle w:val="ListParagraph"/>
              <w:numPr>
                <w:ilvl w:val="0"/>
                <w:numId w:val="13"/>
              </w:numPr>
            </w:pPr>
            <w:r>
              <w:t>Record and documentation</w:t>
            </w:r>
          </w:p>
          <w:p w:rsidR="00D67BDB" w:rsidRDefault="00D67BDB" w:rsidP="00D67BDB">
            <w:pPr>
              <w:pStyle w:val="ListParagraph"/>
              <w:numPr>
                <w:ilvl w:val="0"/>
                <w:numId w:val="15"/>
              </w:numPr>
            </w:pPr>
            <w:r>
              <w:t>Assist the nurses with any request</w:t>
            </w:r>
          </w:p>
          <w:p w:rsidR="006A0A81" w:rsidRDefault="006A0A81" w:rsidP="006A0A81">
            <w:r>
              <w:t xml:space="preserve">       •</w:t>
            </w:r>
            <w:r>
              <w:tab/>
              <w:t>Providing Emotional support and companionship</w:t>
            </w:r>
          </w:p>
          <w:p w:rsidR="006A0A81" w:rsidRDefault="006A0A81" w:rsidP="006A0A81">
            <w:r>
              <w:t xml:space="preserve">       •     Light House Keeping</w:t>
            </w:r>
          </w:p>
          <w:p w:rsidR="006A0A81" w:rsidRDefault="006A0A81" w:rsidP="006A0A81">
            <w:r>
              <w:t xml:space="preserve">       •</w:t>
            </w:r>
            <w:r>
              <w:tab/>
              <w:t>Shopping and food preparation</w:t>
            </w:r>
          </w:p>
          <w:p w:rsidR="006A0A81" w:rsidRDefault="006A0A81" w:rsidP="00F55AF3">
            <w:pPr>
              <w:pStyle w:val="ListParagraph"/>
              <w:numPr>
                <w:ilvl w:val="0"/>
                <w:numId w:val="13"/>
              </w:numPr>
            </w:pPr>
            <w:r>
              <w:t>Any other requests from the client</w:t>
            </w:r>
          </w:p>
          <w:p w:rsidR="00D67BDB" w:rsidRDefault="00F51F86" w:rsidP="00B359E4">
            <w:pPr>
              <w:pStyle w:val="Heading4"/>
            </w:pPr>
            <w:r w:rsidRPr="00F51F86">
              <w:t>Transmission Company of Nigeria (TCN), Abuja Region,</w:t>
            </w:r>
            <w:r w:rsidR="00A77DA3" w:rsidRPr="00A77DA3">
              <w:t xml:space="preserve"> Maitama, Abuja.</w:t>
            </w:r>
          </w:p>
          <w:p w:rsidR="00036450" w:rsidRDefault="00FB227C" w:rsidP="00B359E4">
            <w:pPr>
              <w:pStyle w:val="Heading4"/>
              <w:rPr>
                <w:bCs/>
              </w:rPr>
            </w:pPr>
            <w:r>
              <w:t>Assistant Public Affairs Officer</w:t>
            </w:r>
            <w:r w:rsidR="008509F5">
              <w:t xml:space="preserve"> </w:t>
            </w:r>
          </w:p>
          <w:p w:rsidR="00036450" w:rsidRPr="00036450" w:rsidRDefault="00F51F86" w:rsidP="00B359E4">
            <w:pPr>
              <w:pStyle w:val="Date"/>
            </w:pPr>
            <w:r>
              <w:t>2021</w:t>
            </w:r>
            <w:r w:rsidR="00036450" w:rsidRPr="00036450">
              <w:t>–</w:t>
            </w:r>
            <w:r>
              <w:t>2022</w:t>
            </w:r>
          </w:p>
          <w:p w:rsidR="00C4730C" w:rsidRDefault="00C4730C" w:rsidP="00C4730C">
            <w:pPr>
              <w:pStyle w:val="ListParagraph"/>
              <w:numPr>
                <w:ilvl w:val="0"/>
                <w:numId w:val="8"/>
              </w:numPr>
            </w:pPr>
            <w:r>
              <w:t>Newspaper cutting and review</w:t>
            </w:r>
          </w:p>
          <w:p w:rsidR="00C4730C" w:rsidRDefault="00C4730C" w:rsidP="00C4730C">
            <w:pPr>
              <w:pStyle w:val="ListParagraph"/>
              <w:numPr>
                <w:ilvl w:val="0"/>
                <w:numId w:val="8"/>
              </w:numPr>
            </w:pPr>
            <w:r>
              <w:t>News distribution</w:t>
            </w:r>
          </w:p>
          <w:p w:rsidR="00C4730C" w:rsidRDefault="00C4730C" w:rsidP="00C4730C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Assisting HR department with Administrative work. </w:t>
            </w:r>
          </w:p>
          <w:p w:rsidR="00C4730C" w:rsidRDefault="00C4730C" w:rsidP="00C4730C">
            <w:pPr>
              <w:pStyle w:val="ListParagraph"/>
              <w:numPr>
                <w:ilvl w:val="0"/>
                <w:numId w:val="8"/>
              </w:numPr>
            </w:pPr>
            <w:r>
              <w:t xml:space="preserve">Video transcription  </w:t>
            </w:r>
          </w:p>
          <w:p w:rsidR="00C4730C" w:rsidRDefault="00C4730C" w:rsidP="00C4730C">
            <w:pPr>
              <w:pStyle w:val="ListParagraph"/>
              <w:numPr>
                <w:ilvl w:val="0"/>
                <w:numId w:val="8"/>
              </w:numPr>
            </w:pPr>
            <w:r>
              <w:t>Magazine and Pamphlet organizing and distribution.</w:t>
            </w:r>
          </w:p>
          <w:p w:rsidR="00C4730C" w:rsidRDefault="00C4730C" w:rsidP="00C4730C">
            <w:pPr>
              <w:pStyle w:val="ListParagraph"/>
              <w:numPr>
                <w:ilvl w:val="0"/>
                <w:numId w:val="8"/>
              </w:numPr>
            </w:pPr>
            <w:r>
              <w:t>Photocopying, typing, filling and organizing documents.</w:t>
            </w:r>
          </w:p>
          <w:p w:rsidR="00C4730C" w:rsidRDefault="00C4730C" w:rsidP="00C4730C">
            <w:pPr>
              <w:pStyle w:val="ListParagraph"/>
              <w:numPr>
                <w:ilvl w:val="0"/>
                <w:numId w:val="8"/>
              </w:numPr>
            </w:pPr>
            <w:r>
              <w:t>Maintaining office supplies</w:t>
            </w:r>
          </w:p>
          <w:p w:rsidR="00C4730C" w:rsidRDefault="00031067" w:rsidP="00C4730C">
            <w:pPr>
              <w:pStyle w:val="ListParagraph"/>
              <w:numPr>
                <w:ilvl w:val="0"/>
                <w:numId w:val="8"/>
              </w:numPr>
            </w:pPr>
            <w:r>
              <w:t>Assisting and directing guests.</w:t>
            </w:r>
          </w:p>
          <w:p w:rsidR="00C4730C" w:rsidRDefault="00C4730C" w:rsidP="00B359E4">
            <w:pPr>
              <w:pStyle w:val="ListParagraph"/>
              <w:numPr>
                <w:ilvl w:val="0"/>
                <w:numId w:val="8"/>
              </w:numPr>
            </w:pPr>
            <w:r>
              <w:t>Any other jobs assigned to me by management.</w:t>
            </w:r>
          </w:p>
          <w:p w:rsidR="004D3011" w:rsidRPr="004D3011" w:rsidRDefault="00AD7746" w:rsidP="00B359E4">
            <w:pPr>
              <w:pStyle w:val="Heading4"/>
              <w:rPr>
                <w:bCs/>
              </w:rPr>
            </w:pPr>
            <w:r w:rsidRPr="00AD7746">
              <w:t>Nigeria Television Authority (NTA) Channel 5 Abuja</w:t>
            </w:r>
            <w:r>
              <w:t>.</w:t>
            </w:r>
          </w:p>
          <w:p w:rsidR="004D3011" w:rsidRPr="004D3011" w:rsidRDefault="00AD7746" w:rsidP="00B359E4">
            <w:pPr>
              <w:pStyle w:val="Date"/>
            </w:pPr>
            <w:r>
              <w:t>2019</w:t>
            </w:r>
          </w:p>
          <w:p w:rsidR="00AD7746" w:rsidRDefault="00AD7746" w:rsidP="00E93FC9">
            <w:pPr>
              <w:pStyle w:val="ListParagraph"/>
              <w:numPr>
                <w:ilvl w:val="0"/>
                <w:numId w:val="8"/>
              </w:numPr>
            </w:pPr>
            <w:r w:rsidRPr="00AD7746">
              <w:t>Programme writing</w:t>
            </w:r>
          </w:p>
          <w:p w:rsidR="00AD7746" w:rsidRDefault="004676D1" w:rsidP="00E93FC9">
            <w:pPr>
              <w:pStyle w:val="ListParagraph"/>
              <w:numPr>
                <w:ilvl w:val="0"/>
                <w:numId w:val="8"/>
              </w:numPr>
            </w:pPr>
            <w:r>
              <w:t>Assisting in typing</w:t>
            </w:r>
            <w:r w:rsidR="00AD7746">
              <w:t xml:space="preserve"> scripts</w:t>
            </w:r>
          </w:p>
          <w:p w:rsidR="00AD7746" w:rsidRDefault="00AD7746" w:rsidP="00E93FC9">
            <w:pPr>
              <w:pStyle w:val="ListParagraph"/>
              <w:numPr>
                <w:ilvl w:val="0"/>
                <w:numId w:val="8"/>
              </w:numPr>
            </w:pPr>
            <w:r>
              <w:t>Conducting</w:t>
            </w:r>
            <w:r w:rsidR="002374A8">
              <w:t xml:space="preserve"> outdoors</w:t>
            </w:r>
            <w:r>
              <w:t xml:space="preserve"> Interview on different topics</w:t>
            </w:r>
            <w:r w:rsidR="002374A8">
              <w:t xml:space="preserve"> </w:t>
            </w:r>
          </w:p>
          <w:p w:rsidR="00AD7746" w:rsidRDefault="00AD7746" w:rsidP="00E93FC9">
            <w:pPr>
              <w:pStyle w:val="ListParagraph"/>
              <w:numPr>
                <w:ilvl w:val="0"/>
                <w:numId w:val="8"/>
              </w:numPr>
            </w:pPr>
            <w:r>
              <w:t xml:space="preserve">Video Editing </w:t>
            </w:r>
          </w:p>
          <w:p w:rsidR="00AD7746" w:rsidRDefault="00AD7746" w:rsidP="00E93FC9">
            <w:pPr>
              <w:pStyle w:val="ListParagraph"/>
              <w:numPr>
                <w:ilvl w:val="0"/>
                <w:numId w:val="8"/>
              </w:numPr>
            </w:pPr>
            <w:r>
              <w:t>Voicing</w:t>
            </w:r>
          </w:p>
          <w:p w:rsidR="00AD7746" w:rsidRDefault="00AD7746" w:rsidP="00E93FC9">
            <w:pPr>
              <w:pStyle w:val="ListParagraph"/>
              <w:numPr>
                <w:ilvl w:val="0"/>
                <w:numId w:val="8"/>
              </w:numPr>
            </w:pPr>
            <w:r>
              <w:t>Vox Pop</w:t>
            </w:r>
          </w:p>
          <w:p w:rsidR="004D3011" w:rsidRDefault="00AD7746" w:rsidP="00036450">
            <w:pPr>
              <w:pStyle w:val="ListParagraph"/>
              <w:numPr>
                <w:ilvl w:val="0"/>
                <w:numId w:val="8"/>
              </w:numPr>
            </w:pPr>
            <w:r>
              <w:t>Any other jobs assigned to me by management.</w:t>
            </w:r>
            <w:r w:rsidR="00036450" w:rsidRPr="004D3011">
              <w:t xml:space="preserve"> </w:t>
            </w:r>
          </w:p>
          <w:p w:rsidR="004D3011" w:rsidRDefault="00AD7746" w:rsidP="00AD7746">
            <w:pPr>
              <w:pStyle w:val="Heading4"/>
            </w:pPr>
            <w:r>
              <w:t>Radio Benue, Makurdi.</w:t>
            </w:r>
          </w:p>
          <w:p w:rsidR="00AD7746" w:rsidRPr="00AD7746" w:rsidRDefault="00AD7746" w:rsidP="00AD7746">
            <w:r>
              <w:t>2018</w:t>
            </w:r>
          </w:p>
          <w:p w:rsidR="00AD7746" w:rsidRDefault="00AD7746" w:rsidP="00E93FC9">
            <w:pPr>
              <w:pStyle w:val="ListParagraph"/>
              <w:numPr>
                <w:ilvl w:val="0"/>
                <w:numId w:val="8"/>
              </w:numPr>
            </w:pPr>
            <w:r w:rsidRPr="00AD7746">
              <w:t>Conducting</w:t>
            </w:r>
            <w:r w:rsidR="002374A8">
              <w:t xml:space="preserve"> outdoors interviews on different topics </w:t>
            </w:r>
          </w:p>
          <w:p w:rsidR="00AD7746" w:rsidRDefault="00AD7746" w:rsidP="00E93FC9">
            <w:pPr>
              <w:pStyle w:val="ListParagraph"/>
              <w:numPr>
                <w:ilvl w:val="0"/>
                <w:numId w:val="8"/>
              </w:numPr>
            </w:pPr>
            <w:r>
              <w:t>Attending seminars and reporting</w:t>
            </w:r>
            <w:r w:rsidR="004676D1">
              <w:t xml:space="preserve"> to the supervisor </w:t>
            </w:r>
          </w:p>
          <w:p w:rsidR="00AD7746" w:rsidRDefault="00AD7746" w:rsidP="00E93FC9">
            <w:pPr>
              <w:pStyle w:val="ListParagraph"/>
              <w:numPr>
                <w:ilvl w:val="0"/>
                <w:numId w:val="8"/>
              </w:numPr>
            </w:pPr>
            <w:r>
              <w:t xml:space="preserve">Writing for a radio programme </w:t>
            </w:r>
          </w:p>
          <w:p w:rsidR="004D3011" w:rsidRDefault="00AD7746" w:rsidP="00E93FC9">
            <w:pPr>
              <w:pStyle w:val="ListParagraph"/>
              <w:numPr>
                <w:ilvl w:val="0"/>
                <w:numId w:val="8"/>
              </w:numPr>
            </w:pPr>
            <w:r>
              <w:t>Any other jobs assigned to me by management</w:t>
            </w:r>
            <w:r w:rsidR="00036450" w:rsidRPr="004D3011">
              <w:t xml:space="preserve"> </w:t>
            </w:r>
          </w:p>
          <w:p w:rsidR="00036450" w:rsidRPr="005C6F51" w:rsidRDefault="005C6F51" w:rsidP="00036450">
            <w:pPr>
              <w:pStyle w:val="Heading2"/>
              <w:rPr>
                <w:sz w:val="20"/>
                <w:szCs w:val="20"/>
              </w:rPr>
            </w:pPr>
            <w:r w:rsidRPr="005C6F51">
              <w:rPr>
                <w:sz w:val="20"/>
                <w:szCs w:val="20"/>
              </w:rPr>
              <w:t>SKILLS</w:t>
            </w:r>
          </w:p>
          <w:p w:rsidR="005C6F51" w:rsidRPr="00552F5F" w:rsidRDefault="005C6F51" w:rsidP="005C6F51">
            <w:pPr>
              <w:rPr>
                <w:rFonts w:ascii="Century Gothic" w:hAnsi="Century Gothic"/>
                <w:szCs w:val="18"/>
              </w:rPr>
            </w:pPr>
            <w:r w:rsidRPr="007E0162">
              <w:rPr>
                <w:rFonts w:ascii="Century Gothic" w:hAnsi="Century Gothic"/>
                <w:sz w:val="24"/>
                <w:szCs w:val="24"/>
              </w:rPr>
              <w:t xml:space="preserve">• </w:t>
            </w:r>
            <w:r w:rsidR="00646231" w:rsidRPr="00646231">
              <w:rPr>
                <w:rFonts w:ascii="Century Gothic" w:hAnsi="Century Gothic"/>
                <w:szCs w:val="18"/>
              </w:rPr>
              <w:t>Care giving experience</w:t>
            </w:r>
            <w:r w:rsidR="00A77DA3">
              <w:t xml:space="preserve"> </w:t>
            </w:r>
            <w:r w:rsidR="00A77DA3" w:rsidRPr="00A77DA3">
              <w:rPr>
                <w:rFonts w:ascii="Century Gothic" w:hAnsi="Century Gothic"/>
                <w:szCs w:val="18"/>
              </w:rPr>
              <w:t>computer literate</w:t>
            </w:r>
            <w:r w:rsidR="00A77DA3">
              <w:rPr>
                <w:rFonts w:ascii="Century Gothic" w:hAnsi="Century Gothic"/>
                <w:szCs w:val="18"/>
              </w:rPr>
              <w:t xml:space="preserve">, </w:t>
            </w:r>
            <w:r w:rsidR="00646231">
              <w:rPr>
                <w:rFonts w:ascii="Century Gothic" w:hAnsi="Century Gothic"/>
                <w:szCs w:val="18"/>
              </w:rPr>
              <w:t>passion to help others, h</w:t>
            </w:r>
            <w:r w:rsidRPr="00646231">
              <w:rPr>
                <w:rFonts w:ascii="Century Gothic" w:hAnsi="Century Gothic"/>
                <w:szCs w:val="18"/>
              </w:rPr>
              <w:t>ighly</w:t>
            </w:r>
            <w:r w:rsidRPr="00552F5F">
              <w:rPr>
                <w:rFonts w:ascii="Century Gothic" w:hAnsi="Century Gothic"/>
                <w:szCs w:val="18"/>
              </w:rPr>
              <w:t xml:space="preserve"> motivated, organized, efficient, adaptable, enthusiastic, perceptive, creative and target-driven.</w:t>
            </w:r>
          </w:p>
          <w:p w:rsidR="005C6F51" w:rsidRPr="00552F5F" w:rsidRDefault="005C6F51" w:rsidP="005C6F51">
            <w:pPr>
              <w:rPr>
                <w:rFonts w:ascii="Century Gothic" w:hAnsi="Century Gothic"/>
                <w:szCs w:val="18"/>
              </w:rPr>
            </w:pPr>
            <w:r w:rsidRPr="00552F5F">
              <w:rPr>
                <w:rFonts w:ascii="Century Gothic" w:hAnsi="Century Gothic"/>
                <w:szCs w:val="18"/>
              </w:rPr>
              <w:t>• Good communication skills – both written and verbal.</w:t>
            </w:r>
          </w:p>
          <w:p w:rsidR="005C6F51" w:rsidRPr="00552F5F" w:rsidRDefault="005C6F51" w:rsidP="005C6F51">
            <w:pPr>
              <w:rPr>
                <w:rFonts w:ascii="Century Gothic" w:hAnsi="Century Gothic"/>
                <w:szCs w:val="18"/>
              </w:rPr>
            </w:pPr>
            <w:r w:rsidRPr="00552F5F">
              <w:rPr>
                <w:rFonts w:ascii="Century Gothic" w:hAnsi="Century Gothic"/>
                <w:szCs w:val="18"/>
              </w:rPr>
              <w:t xml:space="preserve">• Strong team collaboration skills, </w:t>
            </w:r>
            <w:r w:rsidR="006027FC" w:rsidRPr="00552F5F">
              <w:rPr>
                <w:rFonts w:ascii="Century Gothic" w:hAnsi="Century Gothic"/>
                <w:szCs w:val="18"/>
              </w:rPr>
              <w:t xml:space="preserve">time management, </w:t>
            </w:r>
            <w:r w:rsidRPr="00552F5F">
              <w:rPr>
                <w:rFonts w:ascii="Century Gothic" w:hAnsi="Century Gothic"/>
                <w:szCs w:val="18"/>
              </w:rPr>
              <w:t>work closely with team members to achieve organizational and project goals.</w:t>
            </w:r>
          </w:p>
          <w:p w:rsidR="005C6F51" w:rsidRPr="00552F5F" w:rsidRDefault="005C6F51" w:rsidP="005C6F51">
            <w:pPr>
              <w:rPr>
                <w:rFonts w:ascii="Century Gothic" w:hAnsi="Century Gothic"/>
                <w:szCs w:val="18"/>
              </w:rPr>
            </w:pPr>
            <w:r w:rsidRPr="00552F5F">
              <w:rPr>
                <w:rFonts w:ascii="Century Gothic" w:hAnsi="Century Gothic"/>
                <w:szCs w:val="18"/>
              </w:rPr>
              <w:t>• Excellent interpersonal communication, well-dev</w:t>
            </w:r>
            <w:r w:rsidR="00426449" w:rsidRPr="00552F5F">
              <w:rPr>
                <w:rFonts w:ascii="Century Gothic" w:hAnsi="Century Gothic"/>
                <w:szCs w:val="18"/>
              </w:rPr>
              <w:t>eloped analytical skills</w:t>
            </w:r>
            <w:r w:rsidRPr="00552F5F">
              <w:rPr>
                <w:rFonts w:ascii="Century Gothic" w:hAnsi="Century Gothic"/>
                <w:szCs w:val="18"/>
              </w:rPr>
              <w:t>.</w:t>
            </w:r>
          </w:p>
          <w:p w:rsidR="00036450" w:rsidRDefault="00036450" w:rsidP="004D3011">
            <w:pPr>
              <w:rPr>
                <w:color w:val="FFFFFF" w:themeColor="background1"/>
              </w:rPr>
            </w:pPr>
          </w:p>
          <w:p w:rsidR="00C96A35" w:rsidRPr="00C96A35" w:rsidRDefault="00C96A35" w:rsidP="00C96A35">
            <w:pPr>
              <w:pStyle w:val="SectionHeading"/>
              <w:rPr>
                <w:sz w:val="20"/>
                <w:szCs w:val="20"/>
              </w:rPr>
            </w:pPr>
            <w:r w:rsidRPr="00C96A35">
              <w:rPr>
                <w:sz w:val="20"/>
                <w:szCs w:val="20"/>
              </w:rPr>
              <w:t>References</w:t>
            </w:r>
          </w:p>
          <w:p w:rsidR="00C96A35" w:rsidRPr="00C96A35" w:rsidRDefault="00C96A35" w:rsidP="00C96A35">
            <w:pPr>
              <w:tabs>
                <w:tab w:val="left" w:pos="2670"/>
              </w:tabs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C96A35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MWO UMAR</w:t>
            </w:r>
          </w:p>
          <w:p w:rsidR="00C96A35" w:rsidRPr="00C96A35" w:rsidRDefault="00C96A35" w:rsidP="00C96A35">
            <w:pPr>
              <w:tabs>
                <w:tab w:val="left" w:pos="2670"/>
              </w:tabs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C96A35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Defence Headquarters Medical Centre</w:t>
            </w:r>
            <w:r w:rsidR="009E70C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, </w:t>
            </w:r>
            <w:r w:rsidR="009E70CD" w:rsidRPr="009E70C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Mogadishu Canto</w:t>
            </w:r>
            <w:r w:rsidR="009E70C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nment, Asokoro, Abuja.</w:t>
            </w:r>
          </w:p>
          <w:p w:rsidR="00C96A35" w:rsidRPr="00C96A35" w:rsidRDefault="00C96A35" w:rsidP="00C96A35">
            <w:pPr>
              <w:tabs>
                <w:tab w:val="left" w:pos="2670"/>
              </w:tabs>
              <w:rPr>
                <w:color w:val="000000" w:themeColor="text1"/>
                <w:sz w:val="20"/>
                <w:szCs w:val="20"/>
              </w:rPr>
            </w:pPr>
            <w:r w:rsidRPr="00C96A35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08064144441</w:t>
            </w:r>
          </w:p>
          <w:p w:rsidR="00C96A35" w:rsidRPr="00C96A35" w:rsidRDefault="00C96A35" w:rsidP="00C96A35">
            <w:pPr>
              <w:tabs>
                <w:tab w:val="left" w:pos="2670"/>
              </w:tabs>
              <w:rPr>
                <w:color w:val="000000" w:themeColor="text1"/>
                <w:sz w:val="20"/>
                <w:szCs w:val="20"/>
              </w:rPr>
            </w:pPr>
          </w:p>
          <w:p w:rsidR="00C96A35" w:rsidRPr="00C96A35" w:rsidRDefault="00C96A35" w:rsidP="00C96A35">
            <w:pPr>
              <w:tabs>
                <w:tab w:val="left" w:pos="2670"/>
              </w:tabs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C96A35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STELLA IHUNNA EJIKONYE</w:t>
            </w:r>
          </w:p>
          <w:p w:rsidR="00C96A35" w:rsidRPr="00C96A35" w:rsidRDefault="00C96A35" w:rsidP="00C96A35">
            <w:pPr>
              <w:tabs>
                <w:tab w:val="left" w:pos="2670"/>
              </w:tabs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C96A35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PM Public Affairs, </w:t>
            </w:r>
            <w:r w:rsidR="00A77DA3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Transmission Company of Nigeria, </w:t>
            </w:r>
            <w:r w:rsidR="00A77DA3" w:rsidRPr="00A77DA3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no.9 Nile street Maitama, Abuja.</w:t>
            </w:r>
          </w:p>
          <w:p w:rsidR="00C96A35" w:rsidRPr="00C96A35" w:rsidRDefault="00984A32" w:rsidP="00C96A35">
            <w:pPr>
              <w:tabs>
                <w:tab w:val="left" w:pos="2670"/>
              </w:tabs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hyperlink r:id="rId12" w:history="1">
              <w:r w:rsidR="00C96A35" w:rsidRPr="00C96A35">
                <w:rPr>
                  <w:rStyle w:val="Hyperlink"/>
                  <w:rFonts w:ascii="Century Gothic" w:hAnsi="Century Gothic"/>
                  <w:bCs/>
                  <w:sz w:val="20"/>
                  <w:szCs w:val="20"/>
                </w:rPr>
                <w:t>stellaihuoma@gmail.com</w:t>
              </w:r>
            </w:hyperlink>
          </w:p>
          <w:p w:rsidR="00C96A35" w:rsidRPr="00C96A35" w:rsidRDefault="00C96A35" w:rsidP="00C96A35">
            <w:pPr>
              <w:tabs>
                <w:tab w:val="left" w:pos="2670"/>
              </w:tabs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C96A35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08033493000.</w:t>
            </w:r>
          </w:p>
          <w:p w:rsidR="00C96A35" w:rsidRPr="004D3011" w:rsidRDefault="00C96A35" w:rsidP="004D3011">
            <w:pPr>
              <w:rPr>
                <w:color w:val="FFFFFF" w:themeColor="background1"/>
              </w:rPr>
            </w:pPr>
          </w:p>
        </w:tc>
      </w:tr>
    </w:tbl>
    <w:p w:rsidR="0043117B" w:rsidRDefault="00984A32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A32" w:rsidRDefault="00984A32" w:rsidP="000C45FF">
      <w:r>
        <w:separator/>
      </w:r>
    </w:p>
  </w:endnote>
  <w:endnote w:type="continuationSeparator" w:id="0">
    <w:p w:rsidR="00984A32" w:rsidRDefault="00984A3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A32" w:rsidRDefault="00984A32" w:rsidP="000C45FF">
      <w:r>
        <w:separator/>
      </w:r>
    </w:p>
  </w:footnote>
  <w:footnote w:type="continuationSeparator" w:id="0">
    <w:p w:rsidR="00984A32" w:rsidRDefault="00984A3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66838"/>
    <w:multiLevelType w:val="hybridMultilevel"/>
    <w:tmpl w:val="EF985A5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142618ED"/>
    <w:multiLevelType w:val="hybridMultilevel"/>
    <w:tmpl w:val="EA7AF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31D8D"/>
    <w:multiLevelType w:val="hybridMultilevel"/>
    <w:tmpl w:val="DFE8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E19D3"/>
    <w:multiLevelType w:val="hybridMultilevel"/>
    <w:tmpl w:val="BB36A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61A5A"/>
    <w:multiLevelType w:val="hybridMultilevel"/>
    <w:tmpl w:val="EF62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37E42"/>
    <w:multiLevelType w:val="hybridMultilevel"/>
    <w:tmpl w:val="156C41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DE05ED"/>
    <w:multiLevelType w:val="hybridMultilevel"/>
    <w:tmpl w:val="A82C0882"/>
    <w:lvl w:ilvl="0" w:tplc="3628FCAE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D61A1"/>
    <w:multiLevelType w:val="hybridMultilevel"/>
    <w:tmpl w:val="2F70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61C73"/>
    <w:multiLevelType w:val="hybridMultilevel"/>
    <w:tmpl w:val="1FF6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42FB3"/>
    <w:multiLevelType w:val="hybridMultilevel"/>
    <w:tmpl w:val="4AF4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1752F"/>
    <w:multiLevelType w:val="hybridMultilevel"/>
    <w:tmpl w:val="5D3AD7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DE7C99"/>
    <w:multiLevelType w:val="hybridMultilevel"/>
    <w:tmpl w:val="7D1E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CD61CB"/>
    <w:multiLevelType w:val="hybridMultilevel"/>
    <w:tmpl w:val="EBCA6578"/>
    <w:lvl w:ilvl="0" w:tplc="3628FCAE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535A41"/>
    <w:multiLevelType w:val="hybridMultilevel"/>
    <w:tmpl w:val="5622DB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811EC"/>
    <w:multiLevelType w:val="hybridMultilevel"/>
    <w:tmpl w:val="7B64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B31AE4"/>
    <w:multiLevelType w:val="hybridMultilevel"/>
    <w:tmpl w:val="950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8"/>
  </w:num>
  <w:num w:numId="5">
    <w:abstractNumId w:val="1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0"/>
  </w:num>
  <w:num w:numId="11">
    <w:abstractNumId w:val="5"/>
  </w:num>
  <w:num w:numId="12">
    <w:abstractNumId w:val="13"/>
  </w:num>
  <w:num w:numId="13">
    <w:abstractNumId w:val="4"/>
  </w:num>
  <w:num w:numId="14">
    <w:abstractNumId w:val="0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86"/>
    <w:rsid w:val="0001562E"/>
    <w:rsid w:val="00016604"/>
    <w:rsid w:val="00031067"/>
    <w:rsid w:val="00036450"/>
    <w:rsid w:val="000610D8"/>
    <w:rsid w:val="00094499"/>
    <w:rsid w:val="000C35BB"/>
    <w:rsid w:val="000C45FF"/>
    <w:rsid w:val="000C7CA2"/>
    <w:rsid w:val="000E3FD1"/>
    <w:rsid w:val="000F626F"/>
    <w:rsid w:val="00112054"/>
    <w:rsid w:val="00115832"/>
    <w:rsid w:val="00131BC6"/>
    <w:rsid w:val="001525E1"/>
    <w:rsid w:val="00180329"/>
    <w:rsid w:val="0019001F"/>
    <w:rsid w:val="00194F96"/>
    <w:rsid w:val="001A74A5"/>
    <w:rsid w:val="001B2ABD"/>
    <w:rsid w:val="001E0391"/>
    <w:rsid w:val="001E1759"/>
    <w:rsid w:val="001E19CD"/>
    <w:rsid w:val="001F1ECC"/>
    <w:rsid w:val="00214C68"/>
    <w:rsid w:val="002374A8"/>
    <w:rsid w:val="002400EB"/>
    <w:rsid w:val="00256CF7"/>
    <w:rsid w:val="00281FD5"/>
    <w:rsid w:val="002B28C1"/>
    <w:rsid w:val="0030481B"/>
    <w:rsid w:val="003156FC"/>
    <w:rsid w:val="003254B5"/>
    <w:rsid w:val="00361147"/>
    <w:rsid w:val="0037121F"/>
    <w:rsid w:val="00397097"/>
    <w:rsid w:val="003A6B7D"/>
    <w:rsid w:val="003B06CA"/>
    <w:rsid w:val="00400011"/>
    <w:rsid w:val="004071FC"/>
    <w:rsid w:val="00426449"/>
    <w:rsid w:val="0043446F"/>
    <w:rsid w:val="00445947"/>
    <w:rsid w:val="004676D1"/>
    <w:rsid w:val="004813B3"/>
    <w:rsid w:val="00496591"/>
    <w:rsid w:val="004C63E4"/>
    <w:rsid w:val="004D3011"/>
    <w:rsid w:val="005262AC"/>
    <w:rsid w:val="00552F5F"/>
    <w:rsid w:val="00555479"/>
    <w:rsid w:val="00584613"/>
    <w:rsid w:val="005C6F51"/>
    <w:rsid w:val="005E39D5"/>
    <w:rsid w:val="005F3390"/>
    <w:rsid w:val="00600670"/>
    <w:rsid w:val="006027FC"/>
    <w:rsid w:val="00605597"/>
    <w:rsid w:val="0062123A"/>
    <w:rsid w:val="00646231"/>
    <w:rsid w:val="00646E75"/>
    <w:rsid w:val="006771D0"/>
    <w:rsid w:val="006902CC"/>
    <w:rsid w:val="006A0A81"/>
    <w:rsid w:val="006B0346"/>
    <w:rsid w:val="006D11FA"/>
    <w:rsid w:val="006F7503"/>
    <w:rsid w:val="00700264"/>
    <w:rsid w:val="00715FCB"/>
    <w:rsid w:val="007302AE"/>
    <w:rsid w:val="00743101"/>
    <w:rsid w:val="007617C6"/>
    <w:rsid w:val="007775E1"/>
    <w:rsid w:val="007867A0"/>
    <w:rsid w:val="007927F5"/>
    <w:rsid w:val="007973F6"/>
    <w:rsid w:val="007B2CB0"/>
    <w:rsid w:val="007D1F11"/>
    <w:rsid w:val="00802CA0"/>
    <w:rsid w:val="00803FF6"/>
    <w:rsid w:val="00834D52"/>
    <w:rsid w:val="008509F5"/>
    <w:rsid w:val="00854885"/>
    <w:rsid w:val="008618E5"/>
    <w:rsid w:val="009260CD"/>
    <w:rsid w:val="009336F6"/>
    <w:rsid w:val="00952C25"/>
    <w:rsid w:val="0097193B"/>
    <w:rsid w:val="00984A32"/>
    <w:rsid w:val="00984E4C"/>
    <w:rsid w:val="009979C3"/>
    <w:rsid w:val="009E70CD"/>
    <w:rsid w:val="009F0975"/>
    <w:rsid w:val="009F60C9"/>
    <w:rsid w:val="00A2118D"/>
    <w:rsid w:val="00A77DA3"/>
    <w:rsid w:val="00AC2C68"/>
    <w:rsid w:val="00AD76E2"/>
    <w:rsid w:val="00AD7746"/>
    <w:rsid w:val="00B20152"/>
    <w:rsid w:val="00B34D63"/>
    <w:rsid w:val="00B359E4"/>
    <w:rsid w:val="00B57D98"/>
    <w:rsid w:val="00B70850"/>
    <w:rsid w:val="00BB6C30"/>
    <w:rsid w:val="00BD0AB4"/>
    <w:rsid w:val="00BD2DBC"/>
    <w:rsid w:val="00BE1115"/>
    <w:rsid w:val="00C066B6"/>
    <w:rsid w:val="00C37BA1"/>
    <w:rsid w:val="00C433DE"/>
    <w:rsid w:val="00C4674C"/>
    <w:rsid w:val="00C4730C"/>
    <w:rsid w:val="00C506CF"/>
    <w:rsid w:val="00C72BED"/>
    <w:rsid w:val="00C82548"/>
    <w:rsid w:val="00C8722B"/>
    <w:rsid w:val="00C93340"/>
    <w:rsid w:val="00C9578B"/>
    <w:rsid w:val="00C96A35"/>
    <w:rsid w:val="00CB0055"/>
    <w:rsid w:val="00CF3408"/>
    <w:rsid w:val="00D21404"/>
    <w:rsid w:val="00D2522B"/>
    <w:rsid w:val="00D30747"/>
    <w:rsid w:val="00D422DE"/>
    <w:rsid w:val="00D5459D"/>
    <w:rsid w:val="00D67BDB"/>
    <w:rsid w:val="00D8720B"/>
    <w:rsid w:val="00DA1F4D"/>
    <w:rsid w:val="00DD172A"/>
    <w:rsid w:val="00DF7E6A"/>
    <w:rsid w:val="00E0650E"/>
    <w:rsid w:val="00E21323"/>
    <w:rsid w:val="00E25A26"/>
    <w:rsid w:val="00E34C58"/>
    <w:rsid w:val="00E4381A"/>
    <w:rsid w:val="00E55D74"/>
    <w:rsid w:val="00E720A3"/>
    <w:rsid w:val="00E82F1D"/>
    <w:rsid w:val="00E93FC9"/>
    <w:rsid w:val="00EC5F36"/>
    <w:rsid w:val="00ED10D2"/>
    <w:rsid w:val="00ED6639"/>
    <w:rsid w:val="00EE4287"/>
    <w:rsid w:val="00F01E10"/>
    <w:rsid w:val="00F51F86"/>
    <w:rsid w:val="00F55AF3"/>
    <w:rsid w:val="00F60274"/>
    <w:rsid w:val="00F77FB9"/>
    <w:rsid w:val="00F84B74"/>
    <w:rsid w:val="00FB04F4"/>
    <w:rsid w:val="00FB068F"/>
    <w:rsid w:val="00FB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FB227C"/>
    <w:pPr>
      <w:ind w:left="720"/>
      <w:contextualSpacing/>
    </w:pPr>
  </w:style>
  <w:style w:type="paragraph" w:customStyle="1" w:styleId="SectionHeading">
    <w:name w:val="Section Heading"/>
    <w:basedOn w:val="Normal"/>
    <w:next w:val="Normal"/>
    <w:qFormat/>
    <w:rsid w:val="00C96A35"/>
    <w:pPr>
      <w:spacing w:before="220" w:line="276" w:lineRule="auto"/>
      <w:outlineLvl w:val="0"/>
    </w:pPr>
    <w:rPr>
      <w:rFonts w:asciiTheme="majorHAnsi" w:eastAsiaTheme="minorHAnsi" w:hAnsiTheme="majorHAnsi"/>
      <w:b/>
      <w:color w:val="000000" w:themeColor="text1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ellaihuoma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erylsamba@yahoo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berylsamba9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%20Mbaparegh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8BEE1F6BDA46C289C8C74D2F24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68811-35A9-445D-9523-18C8456DB455}"/>
      </w:docPartPr>
      <w:docPartBody>
        <w:p w:rsidR="00837372" w:rsidRDefault="00612EC9">
          <w:pPr>
            <w:pStyle w:val="448BEE1F6BDA46C289C8C74D2F241CDB"/>
          </w:pPr>
          <w:r w:rsidRPr="00D5459D">
            <w:t>Profile</w:t>
          </w:r>
        </w:p>
      </w:docPartBody>
    </w:docPart>
    <w:docPart>
      <w:docPartPr>
        <w:name w:val="F5860EFF96AF49C889974A88CA7A4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FC64-73A8-45BC-B853-0CD537221C9D}"/>
      </w:docPartPr>
      <w:docPartBody>
        <w:p w:rsidR="00837372" w:rsidRDefault="00612EC9">
          <w:pPr>
            <w:pStyle w:val="F5860EFF96AF49C889974A88CA7A4431"/>
          </w:pPr>
          <w:r w:rsidRPr="00CB0055">
            <w:t>Contact</w:t>
          </w:r>
        </w:p>
      </w:docPartBody>
    </w:docPart>
    <w:docPart>
      <w:docPartPr>
        <w:name w:val="21335D609BB9428FB0E06FFE6F57E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88B2B-CE0B-4D68-9209-A033E150D513}"/>
      </w:docPartPr>
      <w:docPartBody>
        <w:p w:rsidR="00837372" w:rsidRDefault="00612EC9">
          <w:pPr>
            <w:pStyle w:val="21335D609BB9428FB0E06FFE6F57E1CC"/>
          </w:pPr>
          <w:r w:rsidRPr="004D3011">
            <w:t>PHONE:</w:t>
          </w:r>
        </w:p>
      </w:docPartBody>
    </w:docPart>
    <w:docPart>
      <w:docPartPr>
        <w:name w:val="B204FC4741DA472EA286948F5164B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77C10-EABA-4905-B0EE-9DFA348494AC}"/>
      </w:docPartPr>
      <w:docPartBody>
        <w:p w:rsidR="00837372" w:rsidRDefault="00612EC9">
          <w:pPr>
            <w:pStyle w:val="B204FC4741DA472EA286948F5164B11C"/>
          </w:pPr>
          <w:r w:rsidRPr="004D3011">
            <w:t>EMAIL:</w:t>
          </w:r>
        </w:p>
      </w:docPartBody>
    </w:docPart>
    <w:docPart>
      <w:docPartPr>
        <w:name w:val="5223BFFFE2694881996625791B3BE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4B3F3-CACE-48D7-BB56-476D960C88AC}"/>
      </w:docPartPr>
      <w:docPartBody>
        <w:p w:rsidR="00837372" w:rsidRDefault="00612EC9">
          <w:pPr>
            <w:pStyle w:val="5223BFFFE2694881996625791B3BE909"/>
          </w:pPr>
          <w:r w:rsidRPr="00036450">
            <w:t>EDUCATION</w:t>
          </w:r>
        </w:p>
      </w:docPartBody>
    </w:docPart>
    <w:docPart>
      <w:docPartPr>
        <w:name w:val="7F45AE4DD80C43C1950F299E1FE9C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2AB88-766D-4E1C-88F1-79D1E558C333}"/>
      </w:docPartPr>
      <w:docPartBody>
        <w:p w:rsidR="00837372" w:rsidRDefault="00612EC9">
          <w:pPr>
            <w:pStyle w:val="7F45AE4DD80C43C1950F299E1FE9C6D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C9"/>
    <w:rsid w:val="00155D8C"/>
    <w:rsid w:val="001F13F1"/>
    <w:rsid w:val="002F39BF"/>
    <w:rsid w:val="0031325E"/>
    <w:rsid w:val="0034209D"/>
    <w:rsid w:val="00365659"/>
    <w:rsid w:val="004B3A01"/>
    <w:rsid w:val="004F3774"/>
    <w:rsid w:val="00567CF2"/>
    <w:rsid w:val="00574017"/>
    <w:rsid w:val="00612EC9"/>
    <w:rsid w:val="00675E18"/>
    <w:rsid w:val="007103AE"/>
    <w:rsid w:val="007C2AF2"/>
    <w:rsid w:val="007D7D5E"/>
    <w:rsid w:val="0083621C"/>
    <w:rsid w:val="00837372"/>
    <w:rsid w:val="00887DFD"/>
    <w:rsid w:val="0094696F"/>
    <w:rsid w:val="009A742B"/>
    <w:rsid w:val="00A0765F"/>
    <w:rsid w:val="00A31FCE"/>
    <w:rsid w:val="00B74A29"/>
    <w:rsid w:val="00D23D9D"/>
    <w:rsid w:val="00DA49A6"/>
    <w:rsid w:val="00DD1165"/>
    <w:rsid w:val="00EF25B2"/>
    <w:rsid w:val="00F8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F53236A2EF4867939C3E7A1B7D4C24">
    <w:name w:val="EAF53236A2EF4867939C3E7A1B7D4C24"/>
  </w:style>
  <w:style w:type="paragraph" w:customStyle="1" w:styleId="185069AF34FD4B8C8F598AC0246A15EA">
    <w:name w:val="185069AF34FD4B8C8F598AC0246A15EA"/>
  </w:style>
  <w:style w:type="paragraph" w:customStyle="1" w:styleId="448BEE1F6BDA46C289C8C74D2F241CDB">
    <w:name w:val="448BEE1F6BDA46C289C8C74D2F241CDB"/>
  </w:style>
  <w:style w:type="paragraph" w:customStyle="1" w:styleId="ECB54077701C4FBDA04ACE203CB7950C">
    <w:name w:val="ECB54077701C4FBDA04ACE203CB7950C"/>
  </w:style>
  <w:style w:type="paragraph" w:customStyle="1" w:styleId="F5860EFF96AF49C889974A88CA7A4431">
    <w:name w:val="F5860EFF96AF49C889974A88CA7A4431"/>
  </w:style>
  <w:style w:type="paragraph" w:customStyle="1" w:styleId="21335D609BB9428FB0E06FFE6F57E1CC">
    <w:name w:val="21335D609BB9428FB0E06FFE6F57E1CC"/>
  </w:style>
  <w:style w:type="paragraph" w:customStyle="1" w:styleId="17D6381468EC4EDFB06009F128FD541B">
    <w:name w:val="17D6381468EC4EDFB06009F128FD541B"/>
  </w:style>
  <w:style w:type="paragraph" w:customStyle="1" w:styleId="417B07FD64914076B40C9E0914DA1A04">
    <w:name w:val="417B07FD64914076B40C9E0914DA1A04"/>
  </w:style>
  <w:style w:type="paragraph" w:customStyle="1" w:styleId="5740B010DF00450F8C36EA12D4BC2EFB">
    <w:name w:val="5740B010DF00450F8C36EA12D4BC2EFB"/>
  </w:style>
  <w:style w:type="paragraph" w:customStyle="1" w:styleId="B204FC4741DA472EA286948F5164B11C">
    <w:name w:val="B204FC4741DA472EA286948F5164B11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D7290828ACD4F048B0CAC2DAD472EA9">
    <w:name w:val="CD7290828ACD4F048B0CAC2DAD472EA9"/>
  </w:style>
  <w:style w:type="paragraph" w:customStyle="1" w:styleId="7D02E7FFD93E42D894D7705F505D2D95">
    <w:name w:val="7D02E7FFD93E42D894D7705F505D2D95"/>
  </w:style>
  <w:style w:type="paragraph" w:customStyle="1" w:styleId="1AA73CD3BCAD4F6B92FB002F62CC7BE2">
    <w:name w:val="1AA73CD3BCAD4F6B92FB002F62CC7BE2"/>
  </w:style>
  <w:style w:type="paragraph" w:customStyle="1" w:styleId="AF8271382E964F59BE618588143A2F29">
    <w:name w:val="AF8271382E964F59BE618588143A2F29"/>
  </w:style>
  <w:style w:type="paragraph" w:customStyle="1" w:styleId="41489DCBDD2145F7A464085828A7FD62">
    <w:name w:val="41489DCBDD2145F7A464085828A7FD62"/>
  </w:style>
  <w:style w:type="paragraph" w:customStyle="1" w:styleId="1670CF5D82374FFB86E00671468CE22A">
    <w:name w:val="1670CF5D82374FFB86E00671468CE22A"/>
  </w:style>
  <w:style w:type="paragraph" w:customStyle="1" w:styleId="5223BFFFE2694881996625791B3BE909">
    <w:name w:val="5223BFFFE2694881996625791B3BE909"/>
  </w:style>
  <w:style w:type="paragraph" w:customStyle="1" w:styleId="CE58270A56674CD5BB1B3CD48ABC502E">
    <w:name w:val="CE58270A56674CD5BB1B3CD48ABC502E"/>
  </w:style>
  <w:style w:type="paragraph" w:customStyle="1" w:styleId="0947B77F7E314E9C89F20B320C64522F">
    <w:name w:val="0947B77F7E314E9C89F20B320C64522F"/>
  </w:style>
  <w:style w:type="paragraph" w:customStyle="1" w:styleId="55A92973126046BC84F78A565892875A">
    <w:name w:val="55A92973126046BC84F78A565892875A"/>
  </w:style>
  <w:style w:type="paragraph" w:customStyle="1" w:styleId="A40FDD0C9FAA4A378372CF11D1AE1424">
    <w:name w:val="A40FDD0C9FAA4A378372CF11D1AE1424"/>
  </w:style>
  <w:style w:type="paragraph" w:customStyle="1" w:styleId="8237E8F00C1C42738D709A6214C65720">
    <w:name w:val="8237E8F00C1C42738D709A6214C65720"/>
  </w:style>
  <w:style w:type="paragraph" w:customStyle="1" w:styleId="5EA883C27E244FEBBDB2A9D5E77D922B">
    <w:name w:val="5EA883C27E244FEBBDB2A9D5E77D922B"/>
  </w:style>
  <w:style w:type="paragraph" w:customStyle="1" w:styleId="C3E971FEF3424CA0A5F9F55CAF62FBF2">
    <w:name w:val="C3E971FEF3424CA0A5F9F55CAF62FBF2"/>
  </w:style>
  <w:style w:type="paragraph" w:customStyle="1" w:styleId="7F45AE4DD80C43C1950F299E1FE9C6D9">
    <w:name w:val="7F45AE4DD80C43C1950F299E1FE9C6D9"/>
  </w:style>
  <w:style w:type="paragraph" w:customStyle="1" w:styleId="CDFC600D7F1B4E33924F5B027F8B268B">
    <w:name w:val="CDFC600D7F1B4E33924F5B027F8B268B"/>
  </w:style>
  <w:style w:type="paragraph" w:customStyle="1" w:styleId="1CBE3B02B9594290823AF51D605C39E9">
    <w:name w:val="1CBE3B02B9594290823AF51D605C39E9"/>
  </w:style>
  <w:style w:type="paragraph" w:customStyle="1" w:styleId="3ED2DB4967E04A908D4120DEDE13A6A9">
    <w:name w:val="3ED2DB4967E04A908D4120DEDE13A6A9"/>
  </w:style>
  <w:style w:type="paragraph" w:customStyle="1" w:styleId="1AA7435161DD4DD49BA4B9391FC9B52E">
    <w:name w:val="1AA7435161DD4DD49BA4B9391FC9B52E"/>
  </w:style>
  <w:style w:type="paragraph" w:customStyle="1" w:styleId="B49E9BF90D704F9993D101F324A591E1">
    <w:name w:val="B49E9BF90D704F9993D101F324A591E1"/>
  </w:style>
  <w:style w:type="paragraph" w:customStyle="1" w:styleId="9D173FCA750F457098746EDF8D6D2B27">
    <w:name w:val="9D173FCA750F457098746EDF8D6D2B27"/>
  </w:style>
  <w:style w:type="paragraph" w:customStyle="1" w:styleId="2551606496F348B2A9E4F87EC574ED7B">
    <w:name w:val="2551606496F348B2A9E4F87EC574ED7B"/>
  </w:style>
  <w:style w:type="paragraph" w:customStyle="1" w:styleId="A2D8AA70808942828469EC9805CEBE49">
    <w:name w:val="A2D8AA70808942828469EC9805CEBE49"/>
  </w:style>
  <w:style w:type="paragraph" w:customStyle="1" w:styleId="FACAE045A2084FA29E7E49B88FC4BC67">
    <w:name w:val="FACAE045A2084FA29E7E49B88FC4BC67"/>
  </w:style>
  <w:style w:type="paragraph" w:customStyle="1" w:styleId="E4B682622DD14014942075225E2F7FFB">
    <w:name w:val="E4B682622DD14014942075225E2F7FFB"/>
  </w:style>
  <w:style w:type="paragraph" w:customStyle="1" w:styleId="387456D207CA44E6828B84322A57371C">
    <w:name w:val="387456D207CA44E6828B84322A57371C"/>
  </w:style>
  <w:style w:type="paragraph" w:customStyle="1" w:styleId="A425CB75ACCD476AB15B9425119C5B64">
    <w:name w:val="A425CB75ACCD476AB15B9425119C5B64"/>
  </w:style>
  <w:style w:type="paragraph" w:customStyle="1" w:styleId="587D4F9A355649AC97F4E4E5CD805E7B">
    <w:name w:val="587D4F9A355649AC97F4E4E5CD805E7B"/>
  </w:style>
  <w:style w:type="paragraph" w:customStyle="1" w:styleId="0C27BBDDF8624FE198DB07484F2A8DA3">
    <w:name w:val="0C27BBDDF8624FE198DB07484F2A8DA3"/>
  </w:style>
  <w:style w:type="paragraph" w:customStyle="1" w:styleId="132E3A8C843840A9911ECA0484D71CD8">
    <w:name w:val="132E3A8C843840A9911ECA0484D71CD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7FAF7963A574B01AE312C120B95227E">
    <w:name w:val="07FAF7963A574B01AE312C120B952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2023-03-06T14:13:00Z</dcterms:created>
  <dcterms:modified xsi:type="dcterms:W3CDTF">2024-11-20T07:36:00Z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